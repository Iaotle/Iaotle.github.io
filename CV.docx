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4896"/>
        <w:gridCol w:w="3744"/>
        <w:gridCol w:w="9"/>
      </w:tblGrid>
      <w:tr w:rsidR="00E5521B" w:rsidRPr="00565B06" w14:paraId="0F3110F4" w14:textId="77777777" w:rsidTr="00C57F18">
        <w:trPr>
          <w:gridBefore w:val="1"/>
          <w:gridAfter w:val="1"/>
          <w:wBefore w:w="725" w:type="dxa"/>
          <w:wAfter w:w="9" w:type="dxa"/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BAA0403" w14:textId="77777777" w:rsidR="00556337" w:rsidRPr="00565B06" w:rsidRDefault="000319BD" w:rsidP="00E5521B">
            <w:pPr>
              <w:pStyle w:val="Title"/>
            </w:pPr>
            <w:r>
              <w:t>Vadim</w:t>
            </w:r>
          </w:p>
          <w:p w14:paraId="2468DA7B" w14:textId="77777777" w:rsidR="00FE18B2" w:rsidRPr="00565B06" w:rsidRDefault="000319BD" w:rsidP="000319BD">
            <w:pPr>
              <w:pStyle w:val="Subtitle"/>
            </w:pPr>
            <w:r>
              <w:t>Isakov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261"/>
              <w:gridCol w:w="339"/>
            </w:tblGrid>
            <w:tr w:rsidR="00323C3F" w:rsidRPr="009D0878" w14:paraId="73C3C564" w14:textId="77777777" w:rsidTr="000319BD">
              <w:sdt>
                <w:sdtPr>
                  <w:alias w:val="Enter phone:"/>
                  <w:tag w:val="Enter phone:"/>
                  <w:id w:val="-1849400302"/>
                  <w:placeholder>
                    <w:docPart w:val="F6D83FD3B039493786B2791E943C5B7B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65927008" w14:textId="04BC777C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+</w:t>
                      </w:r>
                      <w:r w:rsidR="00D12DB3">
                        <w:t>31 6 36477575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3DE0CA75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39B515" wp14:editId="51E4AD23">
                            <wp:extent cx="109728" cy="109728"/>
                            <wp:effectExtent l="0" t="0" r="5080" b="508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D869A3E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0xCs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23C3F" w:rsidRPr="009D0878" w14:paraId="2D193429" w14:textId="77777777" w:rsidTr="000319BD">
              <w:sdt>
                <w:sdtPr>
                  <w:alias w:val="Enter email:"/>
                  <w:tag w:val="Enter email:"/>
                  <w:id w:val="-675184368"/>
                  <w:placeholder>
                    <w:docPart w:val="0BAE34AFD7E84ED7B00C5C65EE5B741B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 w:multiLine="1"/>
                </w:sdtPr>
                <w:sdtEndPr/>
                <w:sdtContent>
                  <w:tc>
                    <w:tcPr>
                      <w:tcW w:w="3261" w:type="dxa"/>
                      <w:tcMar>
                        <w:left w:w="720" w:type="dxa"/>
                        <w:right w:w="29" w:type="dxa"/>
                      </w:tcMar>
                    </w:tcPr>
                    <w:p w14:paraId="387873D5" w14:textId="77777777" w:rsidR="00323C3F" w:rsidRPr="009D0878" w:rsidRDefault="00AE6F8C" w:rsidP="000319BD">
                      <w:pPr>
                        <w:pStyle w:val="ContactInfo"/>
                      </w:pPr>
                      <w:r>
                        <w:rPr>
                          <w:lang w:val="ru-RU"/>
                        </w:rPr>
                        <w:t>vintersiaotle@gmail.com</w:t>
                      </w:r>
                    </w:p>
                  </w:tc>
                </w:sdtContent>
              </w:sdt>
              <w:tc>
                <w:tcPr>
                  <w:tcW w:w="339" w:type="dxa"/>
                  <w:tcMar>
                    <w:left w:w="0" w:type="dxa"/>
                    <w:right w:w="0" w:type="dxa"/>
                  </w:tcMar>
                </w:tcPr>
                <w:p w14:paraId="00007871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D2EEA2" wp14:editId="53198B4D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C93448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3AF2C9B6" w14:textId="77777777" w:rsidR="00E5521B" w:rsidRPr="00565B06" w:rsidRDefault="00E5521B" w:rsidP="00D75478">
            <w:pPr>
              <w:pStyle w:val="ContactInfo"/>
            </w:pPr>
          </w:p>
        </w:tc>
      </w:tr>
      <w:tr w:rsidR="00C57F18" w:rsidRPr="00565B06" w14:paraId="5DF48B61" w14:textId="77777777" w:rsidTr="00C57F18">
        <w:tblPrEx>
          <w:tblCellMar>
            <w:bottom w:w="0" w:type="dxa"/>
          </w:tblCellMar>
        </w:tblPrEx>
        <w:tc>
          <w:tcPr>
            <w:tcW w:w="725" w:type="dxa"/>
            <w:tcMar>
              <w:right w:w="216" w:type="dxa"/>
            </w:tcMar>
            <w:vAlign w:val="bottom"/>
          </w:tcPr>
          <w:p w14:paraId="0B570307" w14:textId="77777777" w:rsidR="00C57F18" w:rsidRPr="00565B06" w:rsidRDefault="00C57F18" w:rsidP="00C57F1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DB298B0" wp14:editId="17983F47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7DDC7A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</w:tcPr>
          <w:p w14:paraId="241BEA34" w14:textId="77777777" w:rsidR="00C57F18" w:rsidRPr="00565B06" w:rsidRDefault="00C57F18" w:rsidP="00C57F1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B940F98714C54FF0896C454849F42B04"/>
                </w:placeholder>
                <w:temporary/>
                <w:showingPlcHdr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0993F4D0" w14:textId="04DF8D29" w:rsidR="00C57F18" w:rsidRPr="00565B06" w:rsidRDefault="00C57F18" w:rsidP="009A3843">
      <w:pPr>
        <w:pStyle w:val="Heading2"/>
      </w:pPr>
      <w:r>
        <w:t>Bachelors’ Degree in</w:t>
      </w:r>
      <w:r>
        <w:t xml:space="preserve"> Computer Science</w:t>
      </w:r>
      <w:r w:rsidRPr="00565B06">
        <w:t xml:space="preserve"> |</w:t>
      </w:r>
      <w:r>
        <w:rPr>
          <w:rStyle w:val="Emphasis"/>
        </w:rPr>
        <w:t xml:space="preserve"> Vrije Universiteit Amsterdam</w:t>
      </w:r>
    </w:p>
    <w:p w14:paraId="0C238A9C" w14:textId="34778BCF" w:rsidR="00C57F18" w:rsidRDefault="00C57F18" w:rsidP="009A3843">
      <w:r>
        <w:t>2018</w:t>
      </w:r>
      <w:r>
        <w:t>-</w:t>
      </w:r>
      <w:r>
        <w:t>2021</w:t>
      </w:r>
    </w:p>
    <w:p w14:paraId="127579D9" w14:textId="5EA9937D" w:rsidR="00C57F18" w:rsidRDefault="00C57F18" w:rsidP="00C57F18">
      <w:r>
        <w:t xml:space="preserve">Graduated with </w:t>
      </w:r>
      <w:r w:rsidR="00A6063A">
        <w:t xml:space="preserve">an </w:t>
      </w:r>
      <w:r>
        <w:t>8.0 GPA.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725"/>
        <w:gridCol w:w="8649"/>
      </w:tblGrid>
      <w:tr w:rsidR="00C57F18" w:rsidRPr="00565B06" w14:paraId="0E033066" w14:textId="77777777" w:rsidTr="009A3843">
        <w:tc>
          <w:tcPr>
            <w:tcW w:w="725" w:type="dxa"/>
            <w:tcMar>
              <w:right w:w="216" w:type="dxa"/>
            </w:tcMar>
            <w:vAlign w:val="bottom"/>
          </w:tcPr>
          <w:p w14:paraId="214A8204" w14:textId="77777777" w:rsidR="00C57F18" w:rsidRPr="00565B06" w:rsidRDefault="00C57F18" w:rsidP="009A384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53A9BA" wp14:editId="24A2F43A">
                      <wp:extent cx="274320" cy="274320"/>
                      <wp:effectExtent l="0" t="0" r="0" b="0"/>
                      <wp:docPr id="25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6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DE1FF8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PvHCuDlGAAANo8AAA4AAAAAAAAAAAAAAAAALgIAAGRycy9l&#10;Mm9Eb2MueG1sUEsBAi0AFAAGAAgAAAAhABhq7IfZAAAAAwEAAA8AAAAAAAAAAAAAAAAAPxsAAGRy&#10;cy9kb3ducmV2LnhtbFBLBQYAAAAABAAEAPMAAABF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26A95D7" w14:textId="77777777" w:rsidR="00C57F18" w:rsidRPr="00565B06" w:rsidRDefault="00C57F18" w:rsidP="009A3843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314562397"/>
                <w:placeholder>
                  <w:docPart w:val="B4695F0A5506482EAFC58E1FE38FE59A"/>
                </w:placeholder>
                <w:temporary/>
                <w:showingPlcHdr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2B6483FC" w14:textId="1FC842A4" w:rsidR="00C57F18" w:rsidRPr="00565B06" w:rsidRDefault="00C57F18" w:rsidP="00C57F18">
      <w:pPr>
        <w:pStyle w:val="Heading2"/>
      </w:pPr>
      <w:r>
        <w:t>Masters’ Degree in Software Engineering</w:t>
      </w:r>
      <w:r w:rsidRPr="00565B06">
        <w:t xml:space="preserve"> |</w:t>
      </w:r>
      <w:r>
        <w:rPr>
          <w:rStyle w:val="Emphasis"/>
        </w:rPr>
        <w:t xml:space="preserve"> Vrije Universiteit Amsterdam</w:t>
      </w:r>
    </w:p>
    <w:p w14:paraId="4A282699" w14:textId="13B39114" w:rsidR="00C57F18" w:rsidRDefault="00C57F18" w:rsidP="00C57F18">
      <w:r>
        <w:t>202</w:t>
      </w:r>
      <w:r>
        <w:t>2</w:t>
      </w:r>
      <w:r>
        <w:t>-202</w:t>
      </w:r>
      <w:r>
        <w:t>3</w:t>
      </w:r>
    </w:p>
    <w:p w14:paraId="5B376169" w14:textId="7CBF4B51" w:rsidR="00C57F18" w:rsidRPr="00B42144" w:rsidRDefault="00C57F18" w:rsidP="00C57F18">
      <w:r>
        <w:t>Currently enrolled at the Vrije Universiteit Amsterdam.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169EF7CE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7826C2F7" w14:textId="77777777" w:rsidR="00A02757" w:rsidRPr="00A74150" w:rsidRDefault="00A02757" w:rsidP="00A02757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72DD14B2" wp14:editId="266FE627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5439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6twhEAABZ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OCCfq3CEQAAFmQAAA4AAAAAAAAAAAAAAAAALgIAAGRycy9lMm9E&#10;b2MueG1sUEsBAi0AFAAGAAgAAAAhABhq7IfZAAAAAwEAAA8AAAAAAAAAAAAAAAAAHBQAAGRycy9k&#10;b3ducmV2LnhtbFBLBQYAAAAABAAEAPMAAAAiFQAAAAA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126450" w14:textId="77777777" w:rsidR="00A02757" w:rsidRPr="00A74150" w:rsidRDefault="00A02757" w:rsidP="00A02757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2131392780"/>
                <w:placeholder>
                  <w:docPart w:val="D7C531FF542E46F8B06E888351F99CBD"/>
                </w:placeholder>
                <w:temporary/>
                <w:showingPlcHdr/>
              </w:sdtPr>
              <w:sdtEndPr/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6B9549CA" w14:textId="77777777" w:rsidR="00A02757" w:rsidRPr="00A74150" w:rsidRDefault="00A02757" w:rsidP="00555235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Junior 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Albelli</w:t>
      </w:r>
    </w:p>
    <w:p w14:paraId="593CC4D0" w14:textId="77777777" w:rsidR="00A02757" w:rsidRPr="00A74150" w:rsidRDefault="00A02757" w:rsidP="00555235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2020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2021</w:t>
      </w:r>
    </w:p>
    <w:p w14:paraId="52B63AFA" w14:textId="3A4B3CF8" w:rsidR="00A02757" w:rsidRDefault="00A02757" w:rsidP="00A02757">
      <w:r>
        <w:t xml:space="preserve">Worked on frontend features of the main website in </w:t>
      </w:r>
      <w:r w:rsidR="00C57F18">
        <w:t>TypeScript</w:t>
      </w:r>
      <w:r>
        <w:t>/</w:t>
      </w:r>
      <w:r w:rsidR="00C57F18">
        <w:t>React</w:t>
      </w:r>
      <w:r>
        <w:t xml:space="preserve"> native, and backend</w:t>
      </w:r>
      <w:r w:rsidR="00C57F18">
        <w:t xml:space="preserve"> for the customer support website</w:t>
      </w:r>
      <w:r>
        <w:t xml:space="preserve"> in ASP/.NET/C#</w:t>
      </w:r>
      <w:r w:rsidR="00C57F18"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A02757" w:rsidRPr="00A74150" w14:paraId="070F894B" w14:textId="77777777" w:rsidTr="00555235">
        <w:tc>
          <w:tcPr>
            <w:tcW w:w="720" w:type="dxa"/>
            <w:tcMar>
              <w:right w:w="216" w:type="dxa"/>
            </w:tcMar>
            <w:vAlign w:val="bottom"/>
          </w:tcPr>
          <w:p w14:paraId="3CC7F545" w14:textId="77777777" w:rsidR="00A02757" w:rsidRPr="00A74150" w:rsidRDefault="00A02757" w:rsidP="00555235">
            <w:pPr>
              <w:spacing w:after="20"/>
              <w:jc w:val="center"/>
              <w:rPr>
                <w:rFonts w:ascii="Calibri Light" w:eastAsia="Calibri Light" w:hAnsi="Calibri Light" w:cs="Times New Roman"/>
              </w:rPr>
            </w:pPr>
            <w:r w:rsidRPr="00A74150">
              <w:rPr>
                <w:rFonts w:ascii="Calibri Light" w:eastAsia="Calibri Light" w:hAnsi="Calibri Light" w:cs="Times New Roman"/>
                <w:noProof/>
              </w:rPr>
              <mc:AlternateContent>
                <mc:Choice Requires="wpg">
                  <w:drawing>
                    <wp:inline distT="0" distB="0" distL="0" distR="0" wp14:anchorId="01AB0A3A" wp14:editId="19B4147C">
                      <wp:extent cx="274320" cy="274320"/>
                      <wp:effectExtent l="0" t="0" r="0" b="0"/>
                      <wp:docPr id="8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9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7448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C8224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AvWd6EwBEAABRkAAAOAAAAAAAAAAAAAAAAAC4CAABkcnMvZTJvRG9j&#10;LnhtbFBLAQItABQABgAIAAAAIQAYauyH2QAAAAMBAAAPAAAAAAAAAAAAAAAAABoUAABkcnMvZG93&#10;bnJldi54bWxQSwUGAAAAAAQABADzAAAAIB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E192E3C" w14:textId="77777777" w:rsidR="00A02757" w:rsidRPr="00A74150" w:rsidRDefault="00A02757" w:rsidP="00555235">
            <w:pPr>
              <w:keepNext/>
              <w:keepLines/>
              <w:spacing w:before="240" w:after="40"/>
              <w:contextualSpacing/>
              <w:outlineLvl w:val="0"/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b/>
                <w:caps/>
                <w:color w:val="111111"/>
                <w:sz w:val="32"/>
                <w:szCs w:val="32"/>
              </w:rPr>
              <w:t xml:space="preserve">WORK </w:t>
            </w:r>
            <w:sdt>
              <w:sdtPr>
                <w:rPr>
                  <w:rFonts w:ascii="Calibri" w:eastAsia="Times New Roman" w:hAnsi="Calibri" w:cs="Times New Roman"/>
                  <w:b/>
                  <w:caps/>
                  <w:color w:val="111111"/>
                  <w:sz w:val="32"/>
                  <w:szCs w:val="32"/>
                </w:rPr>
                <w:alias w:val="Education:"/>
                <w:tag w:val="Education:"/>
                <w:id w:val="-86006654"/>
                <w:placeholder>
                  <w:docPart w:val="78F04AAFD24443CA92C15302B10401B4"/>
                </w:placeholder>
                <w:temporary/>
                <w:showingPlcHdr/>
              </w:sdtPr>
              <w:sdtEndPr/>
              <w:sdtContent>
                <w:r w:rsidRPr="00A74150">
                  <w:rPr>
                    <w:rFonts w:ascii="Calibri" w:eastAsia="Times New Roman" w:hAnsi="Calibri" w:cs="Times New Roman"/>
                    <w:b/>
                    <w:caps/>
                    <w:color w:val="111111"/>
                    <w:sz w:val="32"/>
                    <w:szCs w:val="32"/>
                  </w:rPr>
                  <w:t>Experience</w:t>
                </w:r>
              </w:sdtContent>
            </w:sdt>
          </w:p>
        </w:tc>
      </w:tr>
    </w:tbl>
    <w:p w14:paraId="7A12BF62" w14:textId="51B95511" w:rsidR="00A02757" w:rsidRPr="00A74150" w:rsidRDefault="00A02757" w:rsidP="00A02757">
      <w:pPr>
        <w:keepNext/>
        <w:keepLines/>
        <w:spacing w:after="0"/>
        <w:outlineLvl w:val="1"/>
        <w:rPr>
          <w:rFonts w:ascii="Calibri" w:eastAsia="Times New Roman" w:hAnsi="Calibri" w:cs="Times New Roman"/>
          <w:b/>
          <w:color w:val="77448B"/>
          <w:sz w:val="26"/>
          <w:szCs w:val="26"/>
        </w:rPr>
      </w:pPr>
      <w:r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Web Developer </w:t>
      </w:r>
      <w:r w:rsidRPr="00A74150">
        <w:rPr>
          <w:rFonts w:ascii="Calibri" w:eastAsia="Times New Roman" w:hAnsi="Calibri" w:cs="Times New Roman"/>
          <w:b/>
          <w:color w:val="77448B"/>
          <w:sz w:val="26"/>
          <w:szCs w:val="26"/>
        </w:rPr>
        <w:t xml:space="preserve">| </w:t>
      </w:r>
      <w:r>
        <w:rPr>
          <w:rFonts w:ascii="Calibri" w:eastAsia="Times New Roman" w:hAnsi="Calibri" w:cs="Times New Roman"/>
          <w:b/>
          <w:iCs/>
          <w:color w:val="4C4C4C"/>
          <w:sz w:val="26"/>
          <w:szCs w:val="26"/>
        </w:rPr>
        <w:t>OrangeMason</w:t>
      </w:r>
    </w:p>
    <w:p w14:paraId="3C451B32" w14:textId="743525BA" w:rsidR="00A02757" w:rsidRPr="00A74150" w:rsidRDefault="00A02757" w:rsidP="00A02757">
      <w:pPr>
        <w:keepNext/>
        <w:keepLines/>
        <w:spacing w:after="0"/>
        <w:outlineLvl w:val="2"/>
        <w:rPr>
          <w:rFonts w:ascii="Calibri" w:eastAsia="Times New Roman" w:hAnsi="Calibri" w:cs="Times New Roman"/>
          <w:caps/>
          <w:color w:val="4C4C4C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</w:t>
      </w:r>
      <w:r w:rsidR="00C57F18">
        <w:rPr>
          <w:rFonts w:ascii="Calibri" w:eastAsia="Times New Roman" w:hAnsi="Calibri" w:cs="Times New Roman"/>
          <w:caps/>
          <w:color w:val="4C4C4C"/>
          <w:sz w:val="24"/>
          <w:szCs w:val="24"/>
        </w:rPr>
        <w:t>1</w:t>
      </w:r>
      <w:r w:rsidRPr="00A74150">
        <w:rPr>
          <w:rFonts w:ascii="Calibri" w:eastAsia="Times New Roman" w:hAnsi="Calibri" w:cs="Times New Roman"/>
          <w:caps/>
          <w:color w:val="4C4C4C"/>
          <w:sz w:val="24"/>
          <w:szCs w:val="24"/>
        </w:rPr>
        <w:t xml:space="preserve"> – </w:t>
      </w:r>
      <w:r>
        <w:rPr>
          <w:rFonts w:ascii="Calibri" w:eastAsia="Times New Roman" w:hAnsi="Calibri" w:cs="Times New Roman"/>
          <w:caps/>
          <w:color w:val="4C4C4C"/>
          <w:sz w:val="24"/>
          <w:szCs w:val="24"/>
        </w:rPr>
        <w:t>202</w:t>
      </w:r>
      <w:r w:rsidR="00C57F18">
        <w:rPr>
          <w:rFonts w:ascii="Calibri" w:eastAsia="Times New Roman" w:hAnsi="Calibri" w:cs="Times New Roman"/>
          <w:caps/>
          <w:color w:val="4C4C4C"/>
          <w:sz w:val="24"/>
          <w:szCs w:val="24"/>
        </w:rPr>
        <w:t>3</w:t>
      </w:r>
    </w:p>
    <w:p w14:paraId="73759A3D" w14:textId="5754EDF7" w:rsidR="00A02757" w:rsidRPr="00D12DB3" w:rsidRDefault="00C57F18" w:rsidP="00A02757">
      <w:r>
        <w:t xml:space="preserve">My responsibilities include updating, maintaining and developing new functionality for </w:t>
      </w:r>
      <w:hyperlink r:id="rId8" w:history="1">
        <w:r w:rsidRPr="00C57F18">
          <w:rPr>
            <w:rStyle w:val="Hyperlink"/>
          </w:rPr>
          <w:t>Harmonizer</w:t>
        </w:r>
      </w:hyperlink>
      <w:r>
        <w:t xml:space="preserve"> </w:t>
      </w:r>
      <w:r w:rsidR="00A02757">
        <w:t xml:space="preserve">with </w:t>
      </w:r>
      <w:r>
        <w:t>PHP</w:t>
      </w:r>
      <w:r w:rsidR="00A02757">
        <w:t>/Laravel/</w:t>
      </w:r>
      <w:r>
        <w:t>JS</w:t>
      </w:r>
    </w:p>
    <w:p w14:paraId="67FD59EF" w14:textId="77777777" w:rsidR="00A02757" w:rsidRPr="00D12DB3" w:rsidRDefault="00A02757" w:rsidP="00A02757"/>
    <w:tbl>
      <w:tblPr>
        <w:tblStyle w:val="TableGrid"/>
        <w:tblW w:w="10430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  <w:gridCol w:w="8649"/>
      </w:tblGrid>
      <w:tr w:rsidR="00E30472" w:rsidRPr="00565B06" w14:paraId="41815797" w14:textId="2683C664" w:rsidTr="00E30472">
        <w:tc>
          <w:tcPr>
            <w:tcW w:w="725" w:type="dxa"/>
            <w:tcMar>
              <w:right w:w="216" w:type="dxa"/>
            </w:tcMar>
            <w:vAlign w:val="bottom"/>
          </w:tcPr>
          <w:p w14:paraId="4ABEC049" w14:textId="367C0129" w:rsidR="00E30472" w:rsidRPr="00565B06" w:rsidRDefault="00E30472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E4540C2" wp14:editId="51D23B86">
                      <wp:extent cx="274320" cy="274320"/>
                      <wp:effectExtent l="0" t="0" r="0" b="0"/>
                      <wp:docPr id="17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511CB1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12E3A017" w14:textId="097F537B" w:rsidR="00E30472" w:rsidRPr="00565B06" w:rsidRDefault="00624A1C" w:rsidP="00AD6216">
            <w:pPr>
              <w:pStyle w:val="Heading1"/>
              <w:outlineLvl w:val="0"/>
            </w:pPr>
            <w:r>
              <w:t xml:space="preserve">Programming </w:t>
            </w:r>
            <w:r w:rsidR="00E30472">
              <w:t>experience</w:t>
            </w:r>
            <w:r>
              <w:t xml:space="preserve">              </w:t>
            </w:r>
          </w:p>
        </w:tc>
        <w:tc>
          <w:tcPr>
            <w:tcW w:w="8649" w:type="dxa"/>
          </w:tcPr>
          <w:p w14:paraId="285EA200" w14:textId="55A83DE1" w:rsidR="00E30472" w:rsidRDefault="00E30472" w:rsidP="00E30472">
            <w:pPr>
              <w:pStyle w:val="Heading1"/>
              <w:jc w:val="right"/>
              <w:outlineLvl w:val="0"/>
            </w:pPr>
            <w:r>
              <w:t>Development experience</w:t>
            </w:r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3C3F807" w14:textId="77777777" w:rsidTr="00565B06">
        <w:tc>
          <w:tcPr>
            <w:tcW w:w="4320" w:type="dxa"/>
          </w:tcPr>
          <w:p w14:paraId="0DAAACD3" w14:textId="17367D7D" w:rsidR="00A0221B" w:rsidRDefault="00A0221B" w:rsidP="00A0221B">
            <w:pPr>
              <w:pStyle w:val="ListBullet"/>
              <w:spacing w:after="80"/>
            </w:pPr>
            <w:r>
              <w:t>C++ (3 years)</w:t>
            </w:r>
          </w:p>
          <w:p w14:paraId="14E67534" w14:textId="09473125" w:rsidR="00316CE4" w:rsidRDefault="00E77678" w:rsidP="00A340B8">
            <w:pPr>
              <w:pStyle w:val="ListBullet"/>
              <w:spacing w:after="80"/>
            </w:pPr>
            <w:r>
              <w:t>C (</w:t>
            </w:r>
            <w:r w:rsidR="00C57F18">
              <w:t>3</w:t>
            </w:r>
            <w:r>
              <w:t xml:space="preserve"> years)</w:t>
            </w:r>
          </w:p>
          <w:p w14:paraId="0B350148" w14:textId="68C5D35A" w:rsidR="00C57F18" w:rsidRDefault="00C57F18" w:rsidP="00C57F18">
            <w:pPr>
              <w:pStyle w:val="ListBullet"/>
              <w:spacing w:after="80"/>
            </w:pPr>
            <w:r>
              <w:t>PHP (2 years)</w:t>
            </w:r>
          </w:p>
          <w:p w14:paraId="25973F2D" w14:textId="2B898038" w:rsidR="00A02757" w:rsidRDefault="00A02757" w:rsidP="00A02757">
            <w:pPr>
              <w:pStyle w:val="ListBullet"/>
              <w:spacing w:after="80"/>
            </w:pPr>
            <w:r>
              <w:t>TypeScript/React (1 year)</w:t>
            </w:r>
          </w:p>
          <w:p w14:paraId="2C7C7D8C" w14:textId="7EA1F093" w:rsidR="00A0221B" w:rsidRDefault="00A0221B" w:rsidP="00A0221B">
            <w:pPr>
              <w:pStyle w:val="ListBullet"/>
              <w:spacing w:after="80"/>
            </w:pPr>
            <w:r>
              <w:t>Python</w:t>
            </w:r>
          </w:p>
          <w:p w14:paraId="586A89CE" w14:textId="435B381B" w:rsidR="00E77678" w:rsidRDefault="00E77678" w:rsidP="00A340B8">
            <w:pPr>
              <w:pStyle w:val="ListBullet"/>
              <w:spacing w:after="80"/>
            </w:pPr>
            <w:r>
              <w:t>Java</w:t>
            </w:r>
          </w:p>
          <w:p w14:paraId="1D843E2D" w14:textId="429083AC" w:rsidR="00C57F18" w:rsidRDefault="00C57F18" w:rsidP="00A340B8">
            <w:pPr>
              <w:pStyle w:val="ListBullet"/>
              <w:spacing w:after="80"/>
            </w:pPr>
            <w:r>
              <w:t>JavaScript</w:t>
            </w:r>
          </w:p>
          <w:p w14:paraId="6DDADEB2" w14:textId="3835A43A" w:rsidR="00C52B48" w:rsidRDefault="00C52B48" w:rsidP="00A340B8">
            <w:pPr>
              <w:pStyle w:val="ListBullet"/>
              <w:spacing w:after="80"/>
            </w:pPr>
            <w:r>
              <w:t>C#</w:t>
            </w:r>
          </w:p>
          <w:p w14:paraId="08980636" w14:textId="51B3C2FC" w:rsidR="00E77678" w:rsidRDefault="00E77678" w:rsidP="00A340B8">
            <w:pPr>
              <w:pStyle w:val="ListBullet"/>
              <w:spacing w:after="80"/>
            </w:pPr>
            <w:r>
              <w:t>Scala</w:t>
            </w:r>
          </w:p>
          <w:p w14:paraId="0EFDAA34" w14:textId="170EBD86" w:rsidR="00A02757" w:rsidRPr="00565B06" w:rsidRDefault="00A02757" w:rsidP="00A02757">
            <w:pPr>
              <w:pStyle w:val="ListBullet"/>
              <w:numPr>
                <w:ilvl w:val="0"/>
                <w:numId w:val="0"/>
              </w:numPr>
              <w:spacing w:after="80"/>
            </w:pPr>
          </w:p>
        </w:tc>
        <w:tc>
          <w:tcPr>
            <w:tcW w:w="4320" w:type="dxa"/>
            <w:tcMar>
              <w:left w:w="576" w:type="dxa"/>
            </w:tcMar>
          </w:tcPr>
          <w:p w14:paraId="4DFF835E" w14:textId="39C065B3" w:rsidR="00F904FC" w:rsidRDefault="00624A1C" w:rsidP="00A340B8">
            <w:pPr>
              <w:pStyle w:val="ListBullet"/>
              <w:spacing w:after="80"/>
            </w:pPr>
            <w:r>
              <w:t>Software Design</w:t>
            </w:r>
          </w:p>
          <w:p w14:paraId="250A6057" w14:textId="35F53F8A" w:rsidR="00C52B48" w:rsidRDefault="00C52B48" w:rsidP="00A340B8">
            <w:pPr>
              <w:pStyle w:val="ListBullet"/>
              <w:spacing w:after="80"/>
            </w:pPr>
            <w:r>
              <w:t>Web Design</w:t>
            </w:r>
          </w:p>
          <w:p w14:paraId="1C936B6D" w14:textId="0FF6F890" w:rsidR="00C57F18" w:rsidRDefault="00C57F18" w:rsidP="00A340B8">
            <w:pPr>
              <w:pStyle w:val="ListBullet"/>
              <w:spacing w:after="80"/>
            </w:pPr>
            <w:r>
              <w:t>Web Development</w:t>
            </w:r>
          </w:p>
          <w:p w14:paraId="0D3CB3C7" w14:textId="22485B5A" w:rsidR="00F32964" w:rsidRDefault="00624A1C" w:rsidP="00A340B8">
            <w:pPr>
              <w:pStyle w:val="ListBullet"/>
              <w:spacing w:after="80"/>
            </w:pPr>
            <w:r>
              <w:t>GUI Design</w:t>
            </w:r>
          </w:p>
          <w:p w14:paraId="0CD14AE0" w14:textId="1DC8165D" w:rsidR="00F32964" w:rsidRDefault="00A0221B" w:rsidP="00A340B8">
            <w:pPr>
              <w:pStyle w:val="ListBullet"/>
              <w:spacing w:after="80"/>
            </w:pPr>
            <w:r>
              <w:t xml:space="preserve">Cross-Platform </w:t>
            </w:r>
            <w:r w:rsidR="00624A1C">
              <w:t>Application Development</w:t>
            </w:r>
          </w:p>
          <w:p w14:paraId="3AB3695C" w14:textId="77777777" w:rsidR="00A0221B" w:rsidRDefault="00624A1C" w:rsidP="00A0221B">
            <w:pPr>
              <w:pStyle w:val="ListBullet"/>
              <w:spacing w:after="80"/>
            </w:pPr>
            <w:r>
              <w:t xml:space="preserve">Network </w:t>
            </w:r>
            <w:r w:rsidR="00A0221B">
              <w:t>Programming</w:t>
            </w:r>
          </w:p>
          <w:p w14:paraId="66B8A9AF" w14:textId="77777777" w:rsidR="00A0221B" w:rsidRDefault="00A0221B" w:rsidP="00A0221B">
            <w:pPr>
              <w:pStyle w:val="ListBullet"/>
              <w:spacing w:after="80"/>
            </w:pPr>
            <w:r>
              <w:t>VCS</w:t>
            </w:r>
          </w:p>
          <w:p w14:paraId="0F38BE03" w14:textId="77777777" w:rsidR="00C57F18" w:rsidRDefault="00C57F18" w:rsidP="00A0221B">
            <w:pPr>
              <w:pStyle w:val="ListBullet"/>
              <w:spacing w:after="80"/>
            </w:pPr>
            <w:r>
              <w:t>API integrations</w:t>
            </w:r>
          </w:p>
          <w:p w14:paraId="5DFE670B" w14:textId="435E2EDD" w:rsidR="00C57F18" w:rsidRPr="00565B06" w:rsidRDefault="00C57F18" w:rsidP="00C57F18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1AFC1AAB" w14:textId="77777777" w:rsidTr="00E77678">
        <w:tc>
          <w:tcPr>
            <w:tcW w:w="725" w:type="dxa"/>
            <w:tcMar>
              <w:right w:w="216" w:type="dxa"/>
            </w:tcMar>
            <w:vAlign w:val="bottom"/>
          </w:tcPr>
          <w:p w14:paraId="27EB386F" w14:textId="77777777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3BD70CAF" wp14:editId="440E7688">
                      <wp:extent cx="274320" cy="274320"/>
                      <wp:effectExtent l="0" t="0" r="0" b="0"/>
                      <wp:docPr id="11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2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3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21440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KWKcSWkhAAC5zQAADgAAAAAAAAAA&#10;AAAAAAAuAgAAZHJzL2Uyb0RvYy54bWxQSwECLQAUAAYACAAAACEAGGrsh9kAAAADAQAADwAAAAAA&#10;AAAAAAAAAADDIwAAZHJzL2Rvd25yZXYueG1sUEsFBgAAAAAEAAQA8wAAAMk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5E0C542" w14:textId="48A4F4D2" w:rsidR="00E77678" w:rsidRPr="00565B06" w:rsidRDefault="00E77678" w:rsidP="000B07DE">
            <w:pPr>
              <w:pStyle w:val="Heading1"/>
              <w:outlineLvl w:val="0"/>
            </w:pPr>
            <w:r>
              <w:t xml:space="preserve">Other </w:t>
            </w:r>
            <w:sdt>
              <w:sdtPr>
                <w:alias w:val="Skills:"/>
                <w:tag w:val="Skills:"/>
                <w:id w:val="781299365"/>
                <w:placeholder>
                  <w:docPart w:val="A9DD11C8C47C4A49A8E8E39082CD0DBB"/>
                </w:placeholder>
                <w:temporary/>
                <w:showingPlcHdr/>
              </w:sdtPr>
              <w:sdtEndPr/>
              <w:sdtContent>
                <w:r w:rsidRPr="00565B06">
                  <w:t>Skills</w:t>
                </w:r>
              </w:sdtContent>
            </w:sdt>
          </w:p>
        </w:tc>
      </w:tr>
    </w:tbl>
    <w:tbl>
      <w:tblPr>
        <w:tblStyle w:val="TableGridLight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E77678" w:rsidRPr="00565B06" w14:paraId="6FDA819C" w14:textId="77777777" w:rsidTr="000B07DE">
        <w:tc>
          <w:tcPr>
            <w:tcW w:w="4320" w:type="dxa"/>
          </w:tcPr>
          <w:p w14:paraId="5497D39C" w14:textId="33785395" w:rsidR="00E77678" w:rsidRDefault="00A9414C" w:rsidP="000B07DE">
            <w:pPr>
              <w:pStyle w:val="ListBullet"/>
              <w:spacing w:after="80"/>
            </w:pPr>
            <w:r>
              <w:t>F</w:t>
            </w:r>
            <w:r w:rsidR="00E77678">
              <w:t>luent in English, Russian and Norwegian</w:t>
            </w:r>
          </w:p>
          <w:p w14:paraId="528BD54B" w14:textId="741DBA13" w:rsidR="00C52B48" w:rsidRPr="00565B06" w:rsidRDefault="00C52B48" w:rsidP="000B07DE">
            <w:pPr>
              <w:pStyle w:val="ListBullet"/>
              <w:spacing w:after="80"/>
            </w:pPr>
            <w:r>
              <w:t>Intermediate Dutch</w:t>
            </w:r>
          </w:p>
          <w:p w14:paraId="77871605" w14:textId="767B869F" w:rsidR="00343E9F" w:rsidRDefault="00343E9F" w:rsidP="000B07DE">
            <w:pPr>
              <w:pStyle w:val="ListBullet"/>
              <w:spacing w:after="80"/>
            </w:pPr>
            <w:r>
              <w:t>Experience in Linux/Windows</w:t>
            </w:r>
          </w:p>
          <w:p w14:paraId="65B211B9" w14:textId="64D7A120" w:rsidR="00E77678" w:rsidRDefault="00A9414C" w:rsidP="000B07DE">
            <w:pPr>
              <w:pStyle w:val="ListBullet"/>
              <w:spacing w:after="80"/>
            </w:pPr>
            <w:r>
              <w:t xml:space="preserve">Excellent </w:t>
            </w:r>
            <w:r w:rsidR="00E77678">
              <w:t>time-management skills</w:t>
            </w:r>
          </w:p>
          <w:p w14:paraId="5F9DD811" w14:textId="443D87F2" w:rsidR="00A9414C" w:rsidRPr="00565B06" w:rsidRDefault="00A9414C" w:rsidP="004148E9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4320" w:type="dxa"/>
            <w:tcMar>
              <w:left w:w="576" w:type="dxa"/>
            </w:tcMar>
          </w:tcPr>
          <w:p w14:paraId="52DEF75E" w14:textId="2A2B3C18" w:rsidR="00624A1C" w:rsidRDefault="00343E9F" w:rsidP="000B07DE">
            <w:pPr>
              <w:pStyle w:val="ListBullet"/>
              <w:spacing w:after="80"/>
            </w:pPr>
            <w:r>
              <w:t>Work well in groups, as well as solo</w:t>
            </w:r>
          </w:p>
          <w:p w14:paraId="4577008F" w14:textId="57AD2AB3" w:rsidR="00E77678" w:rsidRPr="00565B06" w:rsidRDefault="00343E9F" w:rsidP="000B07DE">
            <w:pPr>
              <w:pStyle w:val="ListBullet"/>
              <w:spacing w:after="80"/>
            </w:pPr>
            <w:r>
              <w:t>N</w:t>
            </w:r>
            <w:r w:rsidR="00E77678">
              <w:t>ot afraid of taking responsibility for a task</w:t>
            </w:r>
          </w:p>
          <w:p w14:paraId="015D3583" w14:textId="4137CBC0" w:rsidR="00E77678" w:rsidRPr="00565B06" w:rsidRDefault="00A6063A" w:rsidP="000B07DE">
            <w:pPr>
              <w:pStyle w:val="ListBullet"/>
              <w:spacing w:after="80"/>
            </w:pPr>
            <w:r>
              <w:t>Good at adapting to new environments</w:t>
            </w:r>
          </w:p>
        </w:tc>
      </w:tr>
    </w:tbl>
    <w:p w14:paraId="62D5EE27" w14:textId="77777777" w:rsidR="00547E5E" w:rsidRDefault="00547E5E" w:rsidP="000B07DE">
      <w:pPr>
        <w:pStyle w:val="Icons"/>
        <w:sectPr w:rsidR="00547E5E" w:rsidSect="00FE18B2">
          <w:footerReference w:type="default" r:id="rId9"/>
          <w:headerReference w:type="first" r:id="rId10"/>
          <w:pgSz w:w="12240" w:h="15840" w:code="1"/>
          <w:pgMar w:top="720" w:right="1440" w:bottom="1080" w:left="2160" w:header="432" w:footer="648" w:gutter="0"/>
          <w:cols w:space="720"/>
          <w:titlePg/>
          <w:docGrid w:linePitch="360"/>
        </w:sectPr>
      </w:pP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77678" w:rsidRPr="00565B06" w14:paraId="2FD908F8" w14:textId="77777777" w:rsidTr="000B07DE">
        <w:tc>
          <w:tcPr>
            <w:tcW w:w="725" w:type="dxa"/>
            <w:tcMar>
              <w:right w:w="216" w:type="dxa"/>
            </w:tcMar>
            <w:vAlign w:val="bottom"/>
          </w:tcPr>
          <w:p w14:paraId="56E72EE4" w14:textId="7EC4E6C4" w:rsidR="00E77678" w:rsidRPr="00565B06" w:rsidRDefault="00E77678" w:rsidP="000B07D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38DB82" wp14:editId="5A49CED2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634A5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7DFEB7AB" w14:textId="1B5C72C3" w:rsidR="00E77678" w:rsidRPr="00565B06" w:rsidRDefault="00624A1C" w:rsidP="000B07DE">
            <w:pPr>
              <w:pStyle w:val="Heading1"/>
              <w:outlineLvl w:val="0"/>
            </w:pPr>
            <w:r>
              <w:t>About</w:t>
            </w:r>
            <w:r w:rsidR="00A6063A">
              <w:t xml:space="preserve"> Me</w:t>
            </w:r>
          </w:p>
        </w:tc>
      </w:tr>
    </w:tbl>
    <w:p w14:paraId="0B150AF7" w14:textId="41524D25" w:rsidR="00A9414C" w:rsidRPr="00A9414C" w:rsidRDefault="00A9414C" w:rsidP="00E77678">
      <w:pPr>
        <w:rPr>
          <w:b/>
          <w:bCs/>
        </w:rPr>
      </w:pPr>
      <w:r w:rsidRPr="00A9414C">
        <w:rPr>
          <w:b/>
          <w:bCs/>
        </w:rPr>
        <w:t xml:space="preserve">You can see some of my projects on my </w:t>
      </w:r>
      <w:hyperlink r:id="rId11" w:history="1">
        <w:r w:rsidRPr="00A9414C">
          <w:rPr>
            <w:rStyle w:val="Hyperlink"/>
            <w:b/>
            <w:bCs/>
          </w:rPr>
          <w:t>GitHub</w:t>
        </w:r>
      </w:hyperlink>
      <w:r w:rsidRPr="00A9414C">
        <w:rPr>
          <w:b/>
          <w:bCs/>
        </w:rPr>
        <w:t>.</w:t>
      </w:r>
    </w:p>
    <w:p w14:paraId="2EB91EAB" w14:textId="4E3E0B63" w:rsidR="00C52B48" w:rsidRDefault="004148E9" w:rsidP="00B42144">
      <w:r>
        <w:t xml:space="preserve">Highly motivated </w:t>
      </w:r>
      <w:r w:rsidR="00A9414C">
        <w:t>Software</w:t>
      </w:r>
      <w:r w:rsidR="00624A1C">
        <w:t xml:space="preserve"> </w:t>
      </w:r>
      <w:r w:rsidR="00A9414C">
        <w:t>D</w:t>
      </w:r>
      <w:r w:rsidR="00624A1C">
        <w:t>eveloper experience</w:t>
      </w:r>
      <w:r w:rsidR="00A9414C">
        <w:t>d in</w:t>
      </w:r>
      <w:r w:rsidR="00624A1C">
        <w:t xml:space="preserve"> developing tools and applicatio</w:t>
      </w:r>
      <w:r w:rsidR="00A9414C">
        <w:t xml:space="preserve">ns, </w:t>
      </w:r>
      <w:r w:rsidR="00624A1C">
        <w:t>various other small projects.</w:t>
      </w:r>
      <w:r w:rsidR="00A9414C">
        <w:t xml:space="preserve"> Have used C</w:t>
      </w:r>
      <w:r w:rsidR="00C52B48">
        <w:t>#</w:t>
      </w:r>
      <w:r w:rsidR="00A9414C">
        <w:t>, C++,</w:t>
      </w:r>
      <w:r w:rsidR="00A6063A">
        <w:t xml:space="preserve"> PHP,</w:t>
      </w:r>
      <w:r w:rsidR="00A9414C">
        <w:t xml:space="preserve"> Python and Java to build applications with graphical user interfaces from the ground up.</w:t>
      </w:r>
    </w:p>
    <w:p w14:paraId="351A8EDB" w14:textId="0A774B3F" w:rsidR="00E77678" w:rsidRPr="00565B06" w:rsidRDefault="00A9414C" w:rsidP="00E77678">
      <w:r>
        <w:t xml:space="preserve">Language </w:t>
      </w:r>
      <w:r w:rsidR="00624A1C">
        <w:t>agnostic, and always looking forward to new projects.</w:t>
      </w:r>
    </w:p>
    <w:sectPr w:rsidR="00E77678" w:rsidRPr="00565B06" w:rsidSect="00547E5E">
      <w:type w:val="continuous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57F4" w14:textId="77777777" w:rsidR="00AF21C6" w:rsidRDefault="00AF21C6" w:rsidP="00F534FB">
      <w:pPr>
        <w:spacing w:after="0"/>
      </w:pPr>
      <w:r>
        <w:separator/>
      </w:r>
    </w:p>
  </w:endnote>
  <w:endnote w:type="continuationSeparator" w:id="0">
    <w:p w14:paraId="5340157E" w14:textId="77777777" w:rsidR="00AF21C6" w:rsidRDefault="00AF21C6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0E6D6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9528B" w14:textId="77777777" w:rsidR="00AF21C6" w:rsidRDefault="00AF21C6" w:rsidP="00F534FB">
      <w:pPr>
        <w:spacing w:after="0"/>
      </w:pPr>
      <w:r>
        <w:separator/>
      </w:r>
    </w:p>
  </w:footnote>
  <w:footnote w:type="continuationSeparator" w:id="0">
    <w:p w14:paraId="2E50D6CD" w14:textId="77777777" w:rsidR="00AF21C6" w:rsidRDefault="00AF21C6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E433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F1FD55C" wp14:editId="7348F306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AFB6A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F514A1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19BD"/>
    <w:rsid w:val="000011A3"/>
    <w:rsid w:val="00002750"/>
    <w:rsid w:val="00004D4E"/>
    <w:rsid w:val="00011895"/>
    <w:rsid w:val="00013818"/>
    <w:rsid w:val="00024730"/>
    <w:rsid w:val="000319BD"/>
    <w:rsid w:val="000348ED"/>
    <w:rsid w:val="00040CF1"/>
    <w:rsid w:val="0004158B"/>
    <w:rsid w:val="00051A9F"/>
    <w:rsid w:val="00051DFD"/>
    <w:rsid w:val="00056FE7"/>
    <w:rsid w:val="000570FF"/>
    <w:rsid w:val="00057244"/>
    <w:rsid w:val="0006454B"/>
    <w:rsid w:val="00075B13"/>
    <w:rsid w:val="00092692"/>
    <w:rsid w:val="00096203"/>
    <w:rsid w:val="000A0229"/>
    <w:rsid w:val="000E24AC"/>
    <w:rsid w:val="000E4A73"/>
    <w:rsid w:val="000F5BBC"/>
    <w:rsid w:val="000F79EA"/>
    <w:rsid w:val="00123268"/>
    <w:rsid w:val="00134F92"/>
    <w:rsid w:val="00137DC1"/>
    <w:rsid w:val="00143224"/>
    <w:rsid w:val="00145B33"/>
    <w:rsid w:val="001468F3"/>
    <w:rsid w:val="00147C8C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D0A7C"/>
    <w:rsid w:val="001E08A4"/>
    <w:rsid w:val="0020735F"/>
    <w:rsid w:val="002146F8"/>
    <w:rsid w:val="00215593"/>
    <w:rsid w:val="00217917"/>
    <w:rsid w:val="00225D90"/>
    <w:rsid w:val="0022635C"/>
    <w:rsid w:val="002372E8"/>
    <w:rsid w:val="0023768B"/>
    <w:rsid w:val="0025163F"/>
    <w:rsid w:val="00254330"/>
    <w:rsid w:val="00260F01"/>
    <w:rsid w:val="002610C9"/>
    <w:rsid w:val="00275C94"/>
    <w:rsid w:val="00277638"/>
    <w:rsid w:val="0028164F"/>
    <w:rsid w:val="002823BE"/>
    <w:rsid w:val="00297ED0"/>
    <w:rsid w:val="002A4EDA"/>
    <w:rsid w:val="002B34AA"/>
    <w:rsid w:val="002B3FC8"/>
    <w:rsid w:val="002E64E9"/>
    <w:rsid w:val="002F10E7"/>
    <w:rsid w:val="002F6611"/>
    <w:rsid w:val="002F69E4"/>
    <w:rsid w:val="00300A98"/>
    <w:rsid w:val="0030724A"/>
    <w:rsid w:val="00316CE4"/>
    <w:rsid w:val="00323C3F"/>
    <w:rsid w:val="003279A4"/>
    <w:rsid w:val="00334B9F"/>
    <w:rsid w:val="00337114"/>
    <w:rsid w:val="00343E9F"/>
    <w:rsid w:val="0035004C"/>
    <w:rsid w:val="003571C8"/>
    <w:rsid w:val="00383057"/>
    <w:rsid w:val="0039703C"/>
    <w:rsid w:val="003974BB"/>
    <w:rsid w:val="003A091E"/>
    <w:rsid w:val="003E0059"/>
    <w:rsid w:val="003E5C04"/>
    <w:rsid w:val="003E5D64"/>
    <w:rsid w:val="00403149"/>
    <w:rsid w:val="004037EF"/>
    <w:rsid w:val="00405BAD"/>
    <w:rsid w:val="004113D8"/>
    <w:rsid w:val="00412A92"/>
    <w:rsid w:val="004148E9"/>
    <w:rsid w:val="00416463"/>
    <w:rsid w:val="00423827"/>
    <w:rsid w:val="00437B8B"/>
    <w:rsid w:val="00440F36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2890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13EC5"/>
    <w:rsid w:val="005247B7"/>
    <w:rsid w:val="00526A25"/>
    <w:rsid w:val="005324B1"/>
    <w:rsid w:val="005372FA"/>
    <w:rsid w:val="00547E5E"/>
    <w:rsid w:val="00553136"/>
    <w:rsid w:val="00554D2C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193C"/>
    <w:rsid w:val="005B3D67"/>
    <w:rsid w:val="005B437C"/>
    <w:rsid w:val="005D0108"/>
    <w:rsid w:val="005D55DE"/>
    <w:rsid w:val="005E088C"/>
    <w:rsid w:val="005E6E43"/>
    <w:rsid w:val="005F4455"/>
    <w:rsid w:val="006104FF"/>
    <w:rsid w:val="00614B7C"/>
    <w:rsid w:val="0062239B"/>
    <w:rsid w:val="00624A1C"/>
    <w:rsid w:val="00625B8A"/>
    <w:rsid w:val="00644D4E"/>
    <w:rsid w:val="006512A8"/>
    <w:rsid w:val="00663536"/>
    <w:rsid w:val="006648D4"/>
    <w:rsid w:val="00673F18"/>
    <w:rsid w:val="00676CEB"/>
    <w:rsid w:val="00683A86"/>
    <w:rsid w:val="0069300B"/>
    <w:rsid w:val="006A4C72"/>
    <w:rsid w:val="006B7D3F"/>
    <w:rsid w:val="006C18E8"/>
    <w:rsid w:val="006D0DB9"/>
    <w:rsid w:val="006D65F8"/>
    <w:rsid w:val="006F4D23"/>
    <w:rsid w:val="00705D9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27FB"/>
    <w:rsid w:val="00814B43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4D81"/>
    <w:rsid w:val="008E5483"/>
    <w:rsid w:val="008F4532"/>
    <w:rsid w:val="00923F35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21B"/>
    <w:rsid w:val="00A02757"/>
    <w:rsid w:val="00A1144C"/>
    <w:rsid w:val="00A1329C"/>
    <w:rsid w:val="00A25023"/>
    <w:rsid w:val="00A2760D"/>
    <w:rsid w:val="00A340B8"/>
    <w:rsid w:val="00A342CE"/>
    <w:rsid w:val="00A42CE4"/>
    <w:rsid w:val="00A56B81"/>
    <w:rsid w:val="00A6063A"/>
    <w:rsid w:val="00A6314E"/>
    <w:rsid w:val="00A77B4D"/>
    <w:rsid w:val="00A8052D"/>
    <w:rsid w:val="00A8352A"/>
    <w:rsid w:val="00A86192"/>
    <w:rsid w:val="00A9077F"/>
    <w:rsid w:val="00A9414C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6F8C"/>
    <w:rsid w:val="00AE7650"/>
    <w:rsid w:val="00AF21C6"/>
    <w:rsid w:val="00AF3428"/>
    <w:rsid w:val="00B112B1"/>
    <w:rsid w:val="00B1221A"/>
    <w:rsid w:val="00B204FE"/>
    <w:rsid w:val="00B25746"/>
    <w:rsid w:val="00B42144"/>
    <w:rsid w:val="00B47E1E"/>
    <w:rsid w:val="00B54661"/>
    <w:rsid w:val="00B55487"/>
    <w:rsid w:val="00B763B5"/>
    <w:rsid w:val="00B90654"/>
    <w:rsid w:val="00B91175"/>
    <w:rsid w:val="00B91937"/>
    <w:rsid w:val="00BA71B3"/>
    <w:rsid w:val="00BB34BE"/>
    <w:rsid w:val="00BC0E1A"/>
    <w:rsid w:val="00BC1472"/>
    <w:rsid w:val="00BD2DD6"/>
    <w:rsid w:val="00BD55EE"/>
    <w:rsid w:val="00C0153F"/>
    <w:rsid w:val="00C05F97"/>
    <w:rsid w:val="00C3233C"/>
    <w:rsid w:val="00C3763A"/>
    <w:rsid w:val="00C52B48"/>
    <w:rsid w:val="00C57F18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2DB3"/>
    <w:rsid w:val="00D22E33"/>
    <w:rsid w:val="00D35BBD"/>
    <w:rsid w:val="00D37FAD"/>
    <w:rsid w:val="00D5184A"/>
    <w:rsid w:val="00D5627D"/>
    <w:rsid w:val="00D61916"/>
    <w:rsid w:val="00D6600D"/>
    <w:rsid w:val="00D70757"/>
    <w:rsid w:val="00D728D5"/>
    <w:rsid w:val="00D73C98"/>
    <w:rsid w:val="00D73DB4"/>
    <w:rsid w:val="00D75478"/>
    <w:rsid w:val="00D77483"/>
    <w:rsid w:val="00D7797C"/>
    <w:rsid w:val="00D83EA1"/>
    <w:rsid w:val="00D912A0"/>
    <w:rsid w:val="00DA6BD5"/>
    <w:rsid w:val="00DB0B61"/>
    <w:rsid w:val="00DD2D34"/>
    <w:rsid w:val="00DD467E"/>
    <w:rsid w:val="00DE136D"/>
    <w:rsid w:val="00DE4136"/>
    <w:rsid w:val="00DE4550"/>
    <w:rsid w:val="00DE6534"/>
    <w:rsid w:val="00DF0F24"/>
    <w:rsid w:val="00DF4A52"/>
    <w:rsid w:val="00DF4FA8"/>
    <w:rsid w:val="00DF7CF5"/>
    <w:rsid w:val="00DF7F4F"/>
    <w:rsid w:val="00E066EE"/>
    <w:rsid w:val="00E07D28"/>
    <w:rsid w:val="00E30472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7678"/>
    <w:rsid w:val="00E97BD9"/>
    <w:rsid w:val="00EE0848"/>
    <w:rsid w:val="00F03B1E"/>
    <w:rsid w:val="00F03F2C"/>
    <w:rsid w:val="00F1202D"/>
    <w:rsid w:val="00F217AB"/>
    <w:rsid w:val="00F32964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4335"/>
    <w:rsid w:val="00FD3612"/>
    <w:rsid w:val="00FD5F84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0839A1"/>
  <w15:docId w15:val="{93BE1078-BF32-4962-9AF7-1FEE44A6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TableGridLight1">
    <w:name w:val="Table Grid Light1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customStyle="1" w:styleId="PlainTable21">
    <w:name w:val="Plain Table 21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30472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4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72"/>
    <w:rPr>
      <w:color w:val="806C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monizer.cloud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aotle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Vadim\Downloads\tf1640248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D83FD3B039493786B2791E943C5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262AE-4DC8-4626-8F29-174AAF740174}"/>
      </w:docPartPr>
      <w:docPartBody>
        <w:p w:rsidR="00D823F4" w:rsidRDefault="00B77939">
          <w:pPr>
            <w:pStyle w:val="F6D83FD3B039493786B2791E943C5B7B"/>
          </w:pPr>
          <w:r w:rsidRPr="009D0878">
            <w:t>Phone</w:t>
          </w:r>
        </w:p>
      </w:docPartBody>
    </w:docPart>
    <w:docPart>
      <w:docPartPr>
        <w:name w:val="0BAE34AFD7E84ED7B00C5C65EE5B7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2CE4B-C700-43C2-BE77-B5C96B23295C}"/>
      </w:docPartPr>
      <w:docPartBody>
        <w:p w:rsidR="00D823F4" w:rsidRDefault="00B77939">
          <w:pPr>
            <w:pStyle w:val="0BAE34AFD7E84ED7B00C5C65EE5B741B"/>
          </w:pPr>
          <w:r w:rsidRPr="009D0878">
            <w:t>Email</w:t>
          </w:r>
        </w:p>
      </w:docPartBody>
    </w:docPart>
    <w:docPart>
      <w:docPartPr>
        <w:name w:val="A9DD11C8C47C4A49A8E8E39082CD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889C6-1DF9-4184-99A9-186875F7A874}"/>
      </w:docPartPr>
      <w:docPartBody>
        <w:p w:rsidR="00677074" w:rsidRDefault="00431F73" w:rsidP="00431F73">
          <w:pPr>
            <w:pStyle w:val="A9DD11C8C47C4A49A8E8E39082CD0DBB"/>
          </w:pPr>
          <w:r w:rsidRPr="00565B06">
            <w:t>Skills</w:t>
          </w:r>
        </w:p>
      </w:docPartBody>
    </w:docPart>
    <w:docPart>
      <w:docPartPr>
        <w:name w:val="D7C531FF542E46F8B06E888351F99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5B256-02D0-4921-BE69-30DA3140404D}"/>
      </w:docPartPr>
      <w:docPartBody>
        <w:p w:rsidR="00B40F4F" w:rsidRDefault="00341BB1" w:rsidP="00341BB1">
          <w:pPr>
            <w:pStyle w:val="D7C531FF542E46F8B06E888351F99CBD"/>
          </w:pPr>
          <w:r w:rsidRPr="00565B06">
            <w:t>Experience</w:t>
          </w:r>
        </w:p>
      </w:docPartBody>
    </w:docPart>
    <w:docPart>
      <w:docPartPr>
        <w:name w:val="78F04AAFD24443CA92C15302B10401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B7362-DAE1-4F7A-ACCA-202B76FBDEB7}"/>
      </w:docPartPr>
      <w:docPartBody>
        <w:p w:rsidR="00B40F4F" w:rsidRDefault="00341BB1" w:rsidP="00341BB1">
          <w:pPr>
            <w:pStyle w:val="78F04AAFD24443CA92C15302B10401B4"/>
          </w:pPr>
          <w:r w:rsidRPr="00565B06">
            <w:t>Experience</w:t>
          </w:r>
        </w:p>
      </w:docPartBody>
    </w:docPart>
    <w:docPart>
      <w:docPartPr>
        <w:name w:val="B940F98714C54FF0896C454849F4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51B9F-16F7-4960-B52A-5C68EA2A8313}"/>
      </w:docPartPr>
      <w:docPartBody>
        <w:p w:rsidR="00000000" w:rsidRDefault="00B40F4F" w:rsidP="00B40F4F">
          <w:pPr>
            <w:pStyle w:val="B940F98714C54FF0896C454849F42B04"/>
          </w:pPr>
          <w:r w:rsidRPr="00565B06">
            <w:t>Education</w:t>
          </w:r>
        </w:p>
      </w:docPartBody>
    </w:docPart>
    <w:docPart>
      <w:docPartPr>
        <w:name w:val="B4695F0A5506482EAFC58E1FE38FE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2472B-0887-45ED-87BA-14C4B87E43A5}"/>
      </w:docPartPr>
      <w:docPartBody>
        <w:p w:rsidR="00000000" w:rsidRDefault="00B40F4F" w:rsidP="00B40F4F">
          <w:pPr>
            <w:pStyle w:val="B4695F0A5506482EAFC58E1FE38FE59A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9"/>
    <w:rsid w:val="00081F6A"/>
    <w:rsid w:val="00120854"/>
    <w:rsid w:val="0014111B"/>
    <w:rsid w:val="002A1D38"/>
    <w:rsid w:val="00341BB1"/>
    <w:rsid w:val="003778FD"/>
    <w:rsid w:val="003F7766"/>
    <w:rsid w:val="00431F73"/>
    <w:rsid w:val="004F4E78"/>
    <w:rsid w:val="00677074"/>
    <w:rsid w:val="006B7AA7"/>
    <w:rsid w:val="007B6325"/>
    <w:rsid w:val="00811AD5"/>
    <w:rsid w:val="008405B1"/>
    <w:rsid w:val="008B6B4A"/>
    <w:rsid w:val="008F16E5"/>
    <w:rsid w:val="00961B5A"/>
    <w:rsid w:val="00B40F4F"/>
    <w:rsid w:val="00B77939"/>
    <w:rsid w:val="00BE472E"/>
    <w:rsid w:val="00D823F4"/>
    <w:rsid w:val="00EF6643"/>
    <w:rsid w:val="00F0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D83FD3B039493786B2791E943C5B7B">
    <w:name w:val="F6D83FD3B039493786B2791E943C5B7B"/>
  </w:style>
  <w:style w:type="paragraph" w:customStyle="1" w:styleId="0BAE34AFD7E84ED7B00C5C65EE5B741B">
    <w:name w:val="0BAE34AFD7E84ED7B00C5C65EE5B741B"/>
  </w:style>
  <w:style w:type="paragraph" w:customStyle="1" w:styleId="3D7BAB198DD6407B9C50306DBF43D3EB">
    <w:name w:val="3D7BAB198DD6407B9C50306DBF43D3EB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A9DD11C8C47C4A49A8E8E39082CD0DBB">
    <w:name w:val="A9DD11C8C47C4A49A8E8E39082CD0DBB"/>
    <w:rsid w:val="00431F73"/>
    <w:pPr>
      <w:spacing w:after="160" w:line="259" w:lineRule="auto"/>
    </w:pPr>
  </w:style>
  <w:style w:type="paragraph" w:customStyle="1" w:styleId="B940F98714C54FF0896C454849F42B04">
    <w:name w:val="B940F98714C54FF0896C454849F42B04"/>
    <w:rsid w:val="00B40F4F"/>
    <w:pPr>
      <w:spacing w:after="160" w:line="259" w:lineRule="auto"/>
    </w:pPr>
    <w:rPr>
      <w:lang w:val="en-NL" w:eastAsia="en-NL"/>
    </w:rPr>
  </w:style>
  <w:style w:type="paragraph" w:customStyle="1" w:styleId="D7C531FF542E46F8B06E888351F99CBD">
    <w:name w:val="D7C531FF542E46F8B06E888351F99CBD"/>
    <w:rsid w:val="00341BB1"/>
    <w:pPr>
      <w:spacing w:after="160" w:line="259" w:lineRule="auto"/>
    </w:pPr>
    <w:rPr>
      <w:lang w:val="ru-RU" w:eastAsia="ru-RU"/>
    </w:rPr>
  </w:style>
  <w:style w:type="paragraph" w:customStyle="1" w:styleId="02FB8A4D15F147C5B07366D0B68FAC82">
    <w:name w:val="02FB8A4D15F147C5B07366D0B68FAC82"/>
    <w:rsid w:val="00B40F4F"/>
    <w:pPr>
      <w:spacing w:after="160" w:line="259" w:lineRule="auto"/>
    </w:pPr>
    <w:rPr>
      <w:lang w:val="en-NL" w:eastAsia="en-NL"/>
    </w:rPr>
  </w:style>
  <w:style w:type="paragraph" w:customStyle="1" w:styleId="78F04AAFD24443CA92C15302B10401B4">
    <w:name w:val="78F04AAFD24443CA92C15302B10401B4"/>
    <w:rsid w:val="00341BB1"/>
    <w:pPr>
      <w:spacing w:after="160" w:line="259" w:lineRule="auto"/>
    </w:pPr>
    <w:rPr>
      <w:lang w:val="ru-RU" w:eastAsia="ru-RU"/>
    </w:rPr>
  </w:style>
  <w:style w:type="paragraph" w:customStyle="1" w:styleId="B4695F0A5506482EAFC58E1FE38FE59A">
    <w:name w:val="B4695F0A5506482EAFC58E1FE38FE59A"/>
    <w:rsid w:val="00B40F4F"/>
    <w:pPr>
      <w:spacing w:after="160" w:line="259" w:lineRule="auto"/>
    </w:pPr>
    <w:rPr>
      <w:lang w:val="en-NL" w:eastAsia="en-N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+31 6 36477575</CompanyPhone>
  <CompanyFax/>
  <CompanyEmail>vintersiaotle@gmail.com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tf16402487.dotx</Template>
  <TotalTime>1748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Вадим Исаков</cp:lastModifiedBy>
  <cp:revision>32</cp:revision>
  <dcterms:created xsi:type="dcterms:W3CDTF">2018-02-25T03:18:00Z</dcterms:created>
  <dcterms:modified xsi:type="dcterms:W3CDTF">2023-03-01T22:28:00Z</dcterms:modified>
</cp:coreProperties>
</file>